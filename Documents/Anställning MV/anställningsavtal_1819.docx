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57" w:rsidRPr="00863083" w:rsidRDefault="00565C57" w:rsidP="00863083">
      <w:pPr>
        <w:pStyle w:val="Sidhuvud"/>
        <w:tabs>
          <w:tab w:val="clear" w:pos="4536"/>
          <w:tab w:val="clear" w:pos="9072"/>
          <w:tab w:val="right" w:pos="9639"/>
        </w:tabs>
        <w:ind w:left="6804"/>
        <w:rPr>
          <w:sz w:val="24"/>
        </w:rPr>
      </w:pPr>
      <w:r>
        <w:rPr>
          <w:sz w:val="24"/>
        </w:rPr>
        <w:tab/>
      </w:r>
    </w:p>
    <w:p w:rsidR="00E17BD4" w:rsidRDefault="00565C57" w:rsidP="00E17BD4">
      <w:pPr>
        <w:spacing w:before="120" w:line="240" w:lineRule="exact"/>
      </w:pP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br/>
      </w:r>
      <w:r w:rsidR="00E17BD4">
        <w:t xml:space="preserve">Mellan Chalmers tekniska högskola och nedanstående arbetstagare sluts anställningsavtal </w:t>
      </w:r>
      <w:bookmarkStart w:id="0" w:name="_GoBack"/>
      <w:bookmarkEnd w:id="0"/>
      <w:r w:rsidR="00A90E70">
        <w:br/>
      </w:r>
      <w:r w:rsidR="00E17BD4">
        <w:rPr>
          <w:rFonts w:ascii="Times" w:hAnsi="Times"/>
          <w:b/>
        </w:rPr>
        <w:t>gällande intermittent arbete</w:t>
      </w:r>
      <w:r w:rsidR="00E17BD4">
        <w:t xml:space="preserve"> i enlighet med följande villkor: </w:t>
      </w:r>
    </w:p>
    <w:p w:rsidR="00565C57" w:rsidRDefault="00565C57">
      <w:pPr>
        <w:pStyle w:val="Sidhuvud"/>
        <w:tabs>
          <w:tab w:val="clear" w:pos="4536"/>
          <w:tab w:val="clear" w:pos="9072"/>
          <w:tab w:val="left" w:pos="5387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565C57" w:rsidRPr="00C00A9B" w:rsidRDefault="00863083" w:rsidP="00E92EEE">
      <w:pPr>
        <w:tabs>
          <w:tab w:val="left" w:pos="3261"/>
        </w:tabs>
        <w:spacing w:before="120" w:line="240" w:lineRule="exact"/>
      </w:pPr>
      <w:r w:rsidRPr="00C00A9B">
        <w:t>Namn:</w:t>
      </w:r>
      <w:r w:rsidR="00E92EEE">
        <w:tab/>
      </w:r>
      <w:r w:rsidR="00475EFD">
        <w:t>XXXXXXX</w:t>
      </w:r>
    </w:p>
    <w:p w:rsidR="002864C3" w:rsidRPr="00C00A9B" w:rsidRDefault="002864C3" w:rsidP="00E92EEE">
      <w:pPr>
        <w:tabs>
          <w:tab w:val="left" w:pos="3261"/>
        </w:tabs>
        <w:spacing w:before="120" w:line="240" w:lineRule="exact"/>
      </w:pPr>
      <w:r w:rsidRPr="00C00A9B">
        <w:t>Personnummer:</w:t>
      </w:r>
      <w:r w:rsidR="00E92EEE">
        <w:tab/>
      </w:r>
      <w:r w:rsidR="00BE7B66">
        <w:t>XXXXXXX</w:t>
      </w: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280"/>
        <w:gridCol w:w="5260"/>
      </w:tblGrid>
      <w:tr w:rsidR="00565C57" w:rsidRPr="00C00A9B">
        <w:trPr>
          <w:cantSplit/>
        </w:trPr>
        <w:tc>
          <w:tcPr>
            <w:tcW w:w="3280" w:type="dxa"/>
          </w:tcPr>
          <w:p w:rsidR="00565C57" w:rsidRPr="00C00A9B" w:rsidRDefault="006D7291" w:rsidP="00C00A9B">
            <w:pPr>
              <w:spacing w:before="120" w:line="240" w:lineRule="exact"/>
            </w:pPr>
            <w:r w:rsidRPr="00C00A9B">
              <w:t>Tjänstgöring</w:t>
            </w:r>
            <w:r w:rsidR="00565C57" w:rsidRPr="00C00A9B">
              <w:t>:</w:t>
            </w:r>
          </w:p>
        </w:tc>
        <w:tc>
          <w:tcPr>
            <w:tcW w:w="5260" w:type="dxa"/>
          </w:tcPr>
          <w:p w:rsidR="00565C57" w:rsidRPr="00C00A9B" w:rsidRDefault="009263BA" w:rsidP="00C00A9B">
            <w:pPr>
              <w:spacing w:before="120" w:line="240" w:lineRule="exact"/>
            </w:pPr>
            <w:r>
              <w:t>Ö</w:t>
            </w:r>
            <w:r w:rsidR="001306F6">
              <w:t>vningsassistent</w:t>
            </w:r>
          </w:p>
        </w:tc>
      </w:tr>
      <w:tr w:rsidR="00565C57" w:rsidRPr="00C00A9B">
        <w:trPr>
          <w:cantSplit/>
        </w:trPr>
        <w:tc>
          <w:tcPr>
            <w:tcW w:w="3280" w:type="dxa"/>
          </w:tcPr>
          <w:p w:rsidR="00565C57" w:rsidRPr="00C00A9B" w:rsidRDefault="00565C57" w:rsidP="00C00A9B">
            <w:pPr>
              <w:spacing w:before="120" w:line="240" w:lineRule="exact"/>
            </w:pPr>
            <w:r w:rsidRPr="00C00A9B">
              <w:t>Placering:</w:t>
            </w:r>
          </w:p>
        </w:tc>
        <w:tc>
          <w:tcPr>
            <w:tcW w:w="5260" w:type="dxa"/>
          </w:tcPr>
          <w:p w:rsidR="00565C57" w:rsidRPr="00C00A9B" w:rsidRDefault="00F31BA5" w:rsidP="00C00A9B">
            <w:pPr>
              <w:spacing w:before="120" w:line="240" w:lineRule="exact"/>
            </w:pPr>
            <w:r>
              <w:t>Matematiska Vetenskaper</w:t>
            </w:r>
          </w:p>
        </w:tc>
      </w:tr>
      <w:tr w:rsidR="00565C57" w:rsidRPr="00C00A9B">
        <w:trPr>
          <w:cantSplit/>
        </w:trPr>
        <w:tc>
          <w:tcPr>
            <w:tcW w:w="3280" w:type="dxa"/>
          </w:tcPr>
          <w:p w:rsidR="00565C57" w:rsidRPr="00C00A9B" w:rsidRDefault="006B3961" w:rsidP="00C00A9B">
            <w:pPr>
              <w:spacing w:before="120" w:line="240" w:lineRule="exact"/>
            </w:pPr>
            <w:r w:rsidRPr="00C00A9B">
              <w:t>Period</w:t>
            </w:r>
            <w:r w:rsidR="00565C57" w:rsidRPr="00C00A9B">
              <w:t xml:space="preserve">: </w:t>
            </w:r>
          </w:p>
        </w:tc>
        <w:tc>
          <w:tcPr>
            <w:tcW w:w="5260" w:type="dxa"/>
          </w:tcPr>
          <w:p w:rsidR="00565C57" w:rsidRPr="00C00A9B" w:rsidRDefault="00DF3AF0" w:rsidP="00317840">
            <w:pPr>
              <w:spacing w:before="120" w:line="240" w:lineRule="exact"/>
            </w:pPr>
            <w:r w:rsidRPr="00C00A9B">
              <w:t>Fr.o.m.</w:t>
            </w:r>
            <w:r w:rsidR="00E7766E" w:rsidRPr="00C00A9B">
              <w:t xml:space="preserve"> </w:t>
            </w:r>
            <w:r w:rsidR="00AC4002">
              <w:t>2018</w:t>
            </w:r>
            <w:r w:rsidR="00650797">
              <w:t>-08-15</w:t>
            </w:r>
            <w:r w:rsidR="009263BA">
              <w:t xml:space="preserve">, </w:t>
            </w:r>
            <w:r w:rsidR="006B3961" w:rsidRPr="00C00A9B">
              <w:t>dock längst t</w:t>
            </w:r>
            <w:r w:rsidR="00A83ABE">
              <w:t>.</w:t>
            </w:r>
            <w:r w:rsidR="006B3961" w:rsidRPr="00C00A9B">
              <w:t>o</w:t>
            </w:r>
            <w:r w:rsidR="00A83ABE">
              <w:t>.</w:t>
            </w:r>
            <w:r w:rsidR="006B3961" w:rsidRPr="00C00A9B">
              <w:t>m</w:t>
            </w:r>
            <w:r w:rsidR="00A83ABE">
              <w:t>.</w:t>
            </w:r>
            <w:r w:rsidR="006B3961" w:rsidRPr="00C00A9B">
              <w:t xml:space="preserve"> </w:t>
            </w:r>
            <w:r w:rsidR="00AC4002">
              <w:t>2019</w:t>
            </w:r>
            <w:r w:rsidR="009263BA">
              <w:t>-08-14</w:t>
            </w:r>
          </w:p>
        </w:tc>
      </w:tr>
      <w:tr w:rsidR="00565C57" w:rsidRPr="00C00A9B">
        <w:trPr>
          <w:cantSplit/>
        </w:trPr>
        <w:tc>
          <w:tcPr>
            <w:tcW w:w="3280" w:type="dxa"/>
          </w:tcPr>
          <w:p w:rsidR="00565C57" w:rsidRPr="00C00A9B" w:rsidRDefault="00565C57" w:rsidP="00C00A9B">
            <w:pPr>
              <w:spacing w:before="120" w:line="240" w:lineRule="exact"/>
            </w:pPr>
            <w:r w:rsidRPr="00C00A9B">
              <w:t>Anställningsform:</w:t>
            </w:r>
          </w:p>
        </w:tc>
        <w:tc>
          <w:tcPr>
            <w:tcW w:w="5260" w:type="dxa"/>
          </w:tcPr>
          <w:p w:rsidR="00565C57" w:rsidRPr="00C00A9B" w:rsidRDefault="00413E4C" w:rsidP="00C00A9B">
            <w:pPr>
              <w:spacing w:before="120" w:line="240" w:lineRule="exact"/>
            </w:pPr>
            <w:r w:rsidRPr="00C00A9B">
              <w:t>Allmän visstidsanställning -</w:t>
            </w:r>
            <w:r w:rsidR="006B3961" w:rsidRPr="00C00A9B">
              <w:t xml:space="preserve"> max</w:t>
            </w:r>
            <w:r w:rsidR="005145A5" w:rsidRPr="00C00A9B">
              <w:t>imalt två år. A</w:t>
            </w:r>
            <w:r w:rsidR="006B3961" w:rsidRPr="00C00A9B">
              <w:t>nställningstiden beräknas enligt nedan.</w:t>
            </w:r>
          </w:p>
        </w:tc>
      </w:tr>
      <w:tr w:rsidR="00565C57" w:rsidRPr="00C00A9B">
        <w:trPr>
          <w:cantSplit/>
        </w:trPr>
        <w:tc>
          <w:tcPr>
            <w:tcW w:w="3280" w:type="dxa"/>
          </w:tcPr>
          <w:p w:rsidR="00565C57" w:rsidRPr="00C00A9B" w:rsidRDefault="00565C57" w:rsidP="00C00A9B">
            <w:pPr>
              <w:spacing w:before="120" w:line="240" w:lineRule="exact"/>
            </w:pPr>
            <w:r w:rsidRPr="00C00A9B">
              <w:t>Omfa</w:t>
            </w:r>
            <w:r w:rsidR="006B3961" w:rsidRPr="00C00A9B">
              <w:t>ttning</w:t>
            </w:r>
            <w:r w:rsidRPr="00C00A9B">
              <w:t>:</w:t>
            </w:r>
          </w:p>
        </w:tc>
        <w:tc>
          <w:tcPr>
            <w:tcW w:w="5260" w:type="dxa"/>
          </w:tcPr>
          <w:p w:rsidR="00565C57" w:rsidRPr="00C00A9B" w:rsidRDefault="006B3961" w:rsidP="00C00A9B">
            <w:pPr>
              <w:spacing w:before="120" w:line="240" w:lineRule="exact"/>
            </w:pPr>
            <w:r w:rsidRPr="00C00A9B">
              <w:t>Omfattningen</w:t>
            </w:r>
            <w:r w:rsidR="008D636E" w:rsidRPr="00C00A9B">
              <w:t xml:space="preserve"> under den aktuella perioden överen</w:t>
            </w:r>
            <w:r w:rsidR="005145A5" w:rsidRPr="00C00A9B">
              <w:t>skommes med berörd arbetsledare. K</w:t>
            </w:r>
            <w:r w:rsidR="008D636E" w:rsidRPr="00C00A9B">
              <w:t xml:space="preserve">allelse till arbete sker när behov av extrahjälp uppstår. Behovet av extrahjälp varierar. </w:t>
            </w:r>
            <w:r w:rsidR="00BE30E1">
              <w:br/>
            </w:r>
            <w:r w:rsidR="008D636E" w:rsidRPr="00C00A9B">
              <w:t xml:space="preserve">Som anställningstid räknas den faktiskt arbetade tiden. </w:t>
            </w:r>
            <w:r w:rsidR="00BE30E1">
              <w:br/>
            </w:r>
            <w:r w:rsidR="008D636E" w:rsidRPr="00C00A9B">
              <w:t>165 timmars arbete motsvarar en anställningsmånad.</w:t>
            </w:r>
          </w:p>
        </w:tc>
      </w:tr>
      <w:tr w:rsidR="00565C57" w:rsidRPr="00C00A9B">
        <w:trPr>
          <w:cantSplit/>
        </w:trPr>
        <w:tc>
          <w:tcPr>
            <w:tcW w:w="3280" w:type="dxa"/>
          </w:tcPr>
          <w:p w:rsidR="00565C57" w:rsidRPr="00C00A9B" w:rsidRDefault="00BE7B66" w:rsidP="00C00A9B">
            <w:pPr>
              <w:spacing w:before="120" w:line="240" w:lineRule="exact"/>
            </w:pPr>
            <w:r>
              <w:t>Arvode/tim</w:t>
            </w:r>
            <w:r w:rsidR="00DF3AF0" w:rsidRPr="00C00A9B">
              <w:t>:</w:t>
            </w:r>
          </w:p>
        </w:tc>
        <w:tc>
          <w:tcPr>
            <w:tcW w:w="5260" w:type="dxa"/>
          </w:tcPr>
          <w:p w:rsidR="00565C57" w:rsidRPr="00C00A9B" w:rsidRDefault="00AC4002" w:rsidP="009C6366">
            <w:pPr>
              <w:spacing w:before="120" w:line="240" w:lineRule="exact"/>
            </w:pPr>
            <w:r>
              <w:t>Ej högskoleex. 142</w:t>
            </w:r>
            <w:r w:rsidR="00A83ABE">
              <w:t xml:space="preserve"> </w:t>
            </w:r>
            <w:r w:rsidR="009C6366">
              <w:t>kr</w:t>
            </w:r>
            <w:r>
              <w:t xml:space="preserve">, </w:t>
            </w:r>
            <w:proofErr w:type="spellStart"/>
            <w:r>
              <w:t>Kandidatex</w:t>
            </w:r>
            <w:proofErr w:type="spellEnd"/>
            <w:r>
              <w:t xml:space="preserve">. 148 kr, </w:t>
            </w:r>
            <w:proofErr w:type="spellStart"/>
            <w:r>
              <w:t>Masterex</w:t>
            </w:r>
            <w:proofErr w:type="spellEnd"/>
            <w:r>
              <w:t>. 179</w:t>
            </w:r>
            <w:r w:rsidR="00BE7B66">
              <w:t xml:space="preserve"> kr (ex</w:t>
            </w:r>
            <w:r w:rsidR="008D636E" w:rsidRPr="00C00A9B">
              <w:t>klusive semesterersättning</w:t>
            </w:r>
            <w:r w:rsidR="00BE7B66">
              <w:t>)</w:t>
            </w:r>
          </w:p>
        </w:tc>
      </w:tr>
      <w:tr w:rsidR="00565C57" w:rsidRPr="00C00A9B">
        <w:trPr>
          <w:cantSplit/>
        </w:trPr>
        <w:tc>
          <w:tcPr>
            <w:tcW w:w="3280" w:type="dxa"/>
          </w:tcPr>
          <w:p w:rsidR="00565C57" w:rsidRPr="00C00A9B" w:rsidRDefault="00565C57" w:rsidP="00C00A9B">
            <w:pPr>
              <w:spacing w:before="120" w:line="240" w:lineRule="exact"/>
            </w:pPr>
            <w:r w:rsidRPr="00C00A9B">
              <w:t>Övrigt:</w:t>
            </w:r>
          </w:p>
        </w:tc>
        <w:tc>
          <w:tcPr>
            <w:tcW w:w="5260" w:type="dxa"/>
          </w:tcPr>
          <w:p w:rsidR="00565C57" w:rsidRPr="00C00A9B" w:rsidRDefault="00565C57" w:rsidP="00C00A9B">
            <w:pPr>
              <w:spacing w:before="120" w:line="240" w:lineRule="exact"/>
            </w:pPr>
          </w:p>
        </w:tc>
      </w:tr>
    </w:tbl>
    <w:p w:rsidR="00565C57" w:rsidRPr="00C00A9B" w:rsidRDefault="00565C57" w:rsidP="00C00A9B">
      <w:pPr>
        <w:spacing w:before="120" w:line="240" w:lineRule="exact"/>
      </w:pPr>
    </w:p>
    <w:p w:rsidR="00AC4B5C" w:rsidRDefault="008D636E" w:rsidP="00C00A9B">
      <w:pPr>
        <w:spacing w:before="120" w:line="240" w:lineRule="exact"/>
      </w:pPr>
      <w:r w:rsidRPr="00C00A9B">
        <w:t>För denna tjänst</w:t>
      </w:r>
      <w:r w:rsidR="007E12D9">
        <w:t>göring</w:t>
      </w:r>
      <w:r w:rsidRPr="00C00A9B">
        <w:t xml:space="preserve"> gäller lagstadgade anställningsförmåner, olycksfallsförsäkring</w:t>
      </w:r>
      <w:r w:rsidR="00D70125" w:rsidRPr="00C00A9B">
        <w:t xml:space="preserve"> och i den mån 23-års ålder har uppnåtts även tjänstepensionsavtalet PA-0</w:t>
      </w:r>
      <w:r w:rsidR="007E12D9">
        <w:t>3. Förmåner</w:t>
      </w:r>
      <w:r w:rsidR="00D70125" w:rsidRPr="00C00A9B">
        <w:t xml:space="preserve"> </w:t>
      </w:r>
      <w:r w:rsidR="007E12D9">
        <w:t>enligt</w:t>
      </w:r>
      <w:r w:rsidR="00D70125" w:rsidRPr="00C00A9B">
        <w:t xml:space="preserve"> Chalmers kollektivavtal </w:t>
      </w:r>
      <w:r w:rsidR="007E12D9">
        <w:t xml:space="preserve">samt ersättning för friskvård gäller </w:t>
      </w:r>
      <w:r w:rsidR="00AC4B5C">
        <w:t>däremot inte</w:t>
      </w:r>
      <w:r w:rsidR="00D70125" w:rsidRPr="00C00A9B">
        <w:t xml:space="preserve">. </w:t>
      </w:r>
    </w:p>
    <w:p w:rsidR="00565C57" w:rsidRPr="00C00A9B" w:rsidRDefault="00D70125" w:rsidP="00C00A9B">
      <w:pPr>
        <w:spacing w:before="120" w:line="240" w:lineRule="exact"/>
      </w:pPr>
      <w:r w:rsidRPr="00C00A9B">
        <w:t>Arbetad tid redovisas på arvodesräknin</w:t>
      </w:r>
      <w:r w:rsidR="005145A5" w:rsidRPr="00C00A9B">
        <w:t>g och lön utbetalas i efterhand</w:t>
      </w:r>
      <w:r w:rsidRPr="00C00A9B">
        <w:t xml:space="preserve"> omkring den 25:e varje månad.</w:t>
      </w:r>
    </w:p>
    <w:p w:rsidR="00565C57" w:rsidRDefault="00565C57" w:rsidP="00C00A9B">
      <w:pPr>
        <w:spacing w:before="120" w:line="240" w:lineRule="exact"/>
      </w:pPr>
    </w:p>
    <w:p w:rsidR="00581B77" w:rsidRPr="00C00A9B" w:rsidRDefault="00581B77" w:rsidP="00C00A9B">
      <w:pPr>
        <w:spacing w:before="120" w:line="240" w:lineRule="exact"/>
      </w:pPr>
    </w:p>
    <w:p w:rsidR="00565C57" w:rsidRDefault="00565C57">
      <w:pPr>
        <w:ind w:right="-1320"/>
        <w:rPr>
          <w:rFonts w:ascii="Times" w:hAnsi="Times"/>
        </w:rPr>
      </w:pPr>
    </w:p>
    <w:p w:rsidR="004573FE" w:rsidRDefault="004573FE">
      <w:pPr>
        <w:ind w:right="-1320"/>
        <w:rPr>
          <w:rFonts w:ascii="Times" w:hAnsi="Times"/>
        </w:rPr>
      </w:pPr>
    </w:p>
    <w:p w:rsidR="00565C57" w:rsidRDefault="00565C57">
      <w:pPr>
        <w:rPr>
          <w:rFonts w:ascii="Times" w:hAnsi="Times"/>
        </w:rPr>
      </w:pPr>
    </w:p>
    <w:p w:rsidR="00565C57" w:rsidRDefault="00565C57">
      <w:pPr>
        <w:rPr>
          <w:rFonts w:ascii="Times" w:hAnsi="Times"/>
        </w:rPr>
      </w:pPr>
      <w:r>
        <w:rPr>
          <w:rFonts w:ascii="Times" w:hAnsi="Times"/>
        </w:rPr>
        <w:t xml:space="preserve">CHALMERS TEKNISKA HÖGSKOLA </w:t>
      </w:r>
      <w:r w:rsidR="00D70125">
        <w:rPr>
          <w:rFonts w:ascii="Times" w:hAnsi="Times"/>
        </w:rPr>
        <w:t>AB</w:t>
      </w:r>
    </w:p>
    <w:p w:rsidR="00565C57" w:rsidRDefault="00565C57">
      <w:pPr>
        <w:rPr>
          <w:rFonts w:ascii="Times" w:hAnsi="Times"/>
        </w:rPr>
      </w:pPr>
    </w:p>
    <w:p w:rsidR="004573FE" w:rsidRDefault="004573FE">
      <w:pPr>
        <w:rPr>
          <w:rFonts w:ascii="Times" w:hAnsi="Times"/>
        </w:rPr>
      </w:pPr>
    </w:p>
    <w:p w:rsidR="00565C57" w:rsidRDefault="00565C57">
      <w:pPr>
        <w:rPr>
          <w:rFonts w:ascii="Times" w:hAnsi="Times"/>
        </w:rPr>
      </w:pPr>
    </w:p>
    <w:p w:rsidR="00565C57" w:rsidRDefault="00565C57">
      <w:pPr>
        <w:rPr>
          <w:rFonts w:ascii="Times" w:hAnsi="Times"/>
        </w:rPr>
      </w:pPr>
    </w:p>
    <w:p w:rsidR="00565C57" w:rsidRDefault="00565C57">
      <w:pPr>
        <w:rPr>
          <w:rFonts w:ascii="Times" w:hAnsi="Times"/>
        </w:rPr>
      </w:pPr>
    </w:p>
    <w:p w:rsidR="002426BA" w:rsidRDefault="00565C57" w:rsidP="002426BA">
      <w:pPr>
        <w:pStyle w:val="Namn9p"/>
        <w:tabs>
          <w:tab w:val="clear" w:pos="3261"/>
        </w:tabs>
      </w:pPr>
      <w:r>
        <w:rPr>
          <w:rFonts w:ascii="Times" w:hAnsi="Times"/>
        </w:rPr>
        <w:t>------------</w:t>
      </w:r>
      <w:r w:rsidR="002426BA">
        <w:rPr>
          <w:rFonts w:ascii="Times" w:hAnsi="Times"/>
        </w:rPr>
        <w:t>-------------------------------</w:t>
      </w:r>
      <w:r w:rsidR="002426BA">
        <w:rPr>
          <w:rFonts w:ascii="Times" w:hAnsi="Times"/>
        </w:rPr>
        <w:tab/>
      </w:r>
      <w:r>
        <w:rPr>
          <w:rFonts w:ascii="Times" w:hAnsi="Times"/>
        </w:rPr>
        <w:t>----------------------------</w:t>
      </w:r>
      <w:r w:rsidR="002426BA">
        <w:rPr>
          <w:rFonts w:ascii="Times" w:hAnsi="Times"/>
        </w:rPr>
        <w:t>--------------</w:t>
      </w:r>
      <w:r w:rsidR="002426BA">
        <w:t xml:space="preserve">Arbetsgivarens underskrift                                            </w:t>
      </w:r>
      <w:r w:rsidR="002426BA">
        <w:tab/>
        <w:t>Arbetstagarens underskrift</w:t>
      </w:r>
    </w:p>
    <w:p w:rsidR="00E7766E" w:rsidRPr="00E7766E" w:rsidRDefault="009263BA">
      <w:pPr>
        <w:pStyle w:val="Sidhuvud"/>
        <w:tabs>
          <w:tab w:val="clear" w:pos="4536"/>
          <w:tab w:val="clear" w:pos="9072"/>
        </w:tabs>
        <w:rPr>
          <w:rFonts w:ascii="Times" w:hAnsi="Times"/>
        </w:rPr>
        <w:sectPr w:rsidR="00E7766E" w:rsidRPr="00E7766E" w:rsidSect="004573FE">
          <w:headerReference w:type="default" r:id="rId7"/>
          <w:footerReference w:type="default" r:id="rId8"/>
          <w:pgSz w:w="11906" w:h="16838" w:code="9"/>
          <w:pgMar w:top="907" w:right="1247" w:bottom="1588" w:left="1588" w:header="0" w:footer="680" w:gutter="0"/>
          <w:cols w:space="720"/>
        </w:sectPr>
      </w:pPr>
      <w:r>
        <w:rPr>
          <w:rFonts w:ascii="Times" w:hAnsi="Times"/>
        </w:rPr>
        <w:t>Bernt Wennberg</w:t>
      </w:r>
      <w:r w:rsidR="00E7766E">
        <w:rPr>
          <w:rFonts w:ascii="Times" w:hAnsi="Times"/>
        </w:rPr>
        <w:tab/>
      </w:r>
    </w:p>
    <w:p w:rsidR="009263BA" w:rsidRDefault="009263BA" w:rsidP="009263BA">
      <w:pPr>
        <w:pStyle w:val="Sidhuvud"/>
        <w:tabs>
          <w:tab w:val="clear" w:pos="4536"/>
          <w:tab w:val="clear" w:pos="9072"/>
        </w:tabs>
        <w:rPr>
          <w:sz w:val="24"/>
        </w:rPr>
      </w:pPr>
    </w:p>
    <w:p w:rsidR="009263BA" w:rsidRDefault="009263BA" w:rsidP="009263BA">
      <w:pPr>
        <w:pStyle w:val="Sidhuvud"/>
        <w:tabs>
          <w:tab w:val="clear" w:pos="4536"/>
          <w:tab w:val="clear" w:pos="9072"/>
        </w:tabs>
        <w:rPr>
          <w:sz w:val="24"/>
        </w:rPr>
      </w:pPr>
    </w:p>
    <w:p w:rsidR="009263BA" w:rsidRDefault="009263BA" w:rsidP="009263BA">
      <w:pPr>
        <w:pStyle w:val="Sidhuvud"/>
        <w:tabs>
          <w:tab w:val="clear" w:pos="4536"/>
          <w:tab w:val="clear" w:pos="9072"/>
        </w:tabs>
        <w:rPr>
          <w:sz w:val="24"/>
        </w:rPr>
      </w:pPr>
    </w:p>
    <w:p w:rsidR="009263BA" w:rsidRDefault="009263BA" w:rsidP="009263BA">
      <w:pPr>
        <w:pStyle w:val="Sidhuvud"/>
        <w:tabs>
          <w:tab w:val="clear" w:pos="4536"/>
          <w:tab w:val="clear" w:pos="9072"/>
        </w:tabs>
      </w:pPr>
      <w:r>
        <w:t xml:space="preserve">HR-specialist: </w:t>
      </w:r>
    </w:p>
    <w:p w:rsidR="00565C57" w:rsidRDefault="009263BA">
      <w:pPr>
        <w:pStyle w:val="Sidhuvud"/>
        <w:tabs>
          <w:tab w:val="clear" w:pos="4536"/>
          <w:tab w:val="clear" w:pos="9072"/>
        </w:tabs>
        <w:rPr>
          <w:sz w:val="24"/>
        </w:rPr>
      </w:pPr>
      <w:r>
        <w:rPr>
          <w:sz w:val="24"/>
        </w:rPr>
        <w:t xml:space="preserve"> </w:t>
      </w:r>
    </w:p>
    <w:p w:rsidR="00565C57" w:rsidRPr="00A83ABE" w:rsidRDefault="00565C57">
      <w:pPr>
        <w:pStyle w:val="Sidhuvud"/>
        <w:tabs>
          <w:tab w:val="clear" w:pos="4536"/>
          <w:tab w:val="clear" w:pos="9072"/>
        </w:tabs>
      </w:pPr>
    </w:p>
    <w:sectPr w:rsidR="00565C57" w:rsidRPr="00A83ABE" w:rsidSect="004573FE">
      <w:headerReference w:type="default" r:id="rId9"/>
      <w:type w:val="continuous"/>
      <w:pgSz w:w="11906" w:h="16838" w:code="9"/>
      <w:pgMar w:top="851" w:right="1247" w:bottom="1531" w:left="1588" w:header="0" w:footer="62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4F0" w:rsidRDefault="00B934F0">
      <w:r>
        <w:separator/>
      </w:r>
    </w:p>
  </w:endnote>
  <w:endnote w:type="continuationSeparator" w:id="0">
    <w:p w:rsidR="00B934F0" w:rsidRDefault="00B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BD4" w:rsidRDefault="00FD0BD4">
    <w:pPr>
      <w:pStyle w:val="Sidfot"/>
      <w:spacing w:line="240" w:lineRule="exact"/>
      <w:rPr>
        <w:spacing w:val="10"/>
        <w:sz w:val="18"/>
      </w:rPr>
    </w:pPr>
    <w:r>
      <w:rPr>
        <w:noProof/>
        <w:spacing w:val="10"/>
        <w:sz w:val="18"/>
        <w:lang w:eastAsia="sv-SE"/>
      </w:rPr>
      <w:drawing>
        <wp:anchor distT="0" distB="0" distL="114300" distR="114300" simplePos="0" relativeHeight="251658752" behindDoc="0" locked="1" layoutInCell="0" allowOverlap="1" wp14:anchorId="45B8B60F" wp14:editId="5A2D2F7F">
          <wp:simplePos x="0" y="0"/>
          <wp:positionH relativeFrom="column">
            <wp:posOffset>4662805</wp:posOffset>
          </wp:positionH>
          <wp:positionV relativeFrom="page">
            <wp:posOffset>9235440</wp:posOffset>
          </wp:positionV>
          <wp:extent cx="1078865" cy="1013460"/>
          <wp:effectExtent l="19050" t="0" r="6985" b="0"/>
          <wp:wrapTopAndBottom/>
          <wp:docPr id="4" name="Picture 11" descr="Bild3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ild3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1013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pacing w:val="10"/>
        <w:sz w:val="18"/>
      </w:rPr>
      <w:t>CHALMERS TEKNISKA HÖGSKOLA AB</w:t>
    </w:r>
  </w:p>
  <w:p w:rsidR="00FD0BD4" w:rsidRDefault="00FD0BD4">
    <w:pPr>
      <w:pStyle w:val="Sidfot"/>
      <w:spacing w:line="240" w:lineRule="exact"/>
      <w:rPr>
        <w:spacing w:val="10"/>
        <w:sz w:val="17"/>
      </w:rPr>
    </w:pPr>
    <w:r>
      <w:rPr>
        <w:spacing w:val="10"/>
        <w:sz w:val="17"/>
      </w:rPr>
      <w:t>412 96 Göteborg</w:t>
    </w:r>
  </w:p>
  <w:p w:rsidR="00FD0BD4" w:rsidRDefault="00FD0BD4">
    <w:pPr>
      <w:pStyle w:val="Sidfot"/>
      <w:spacing w:line="240" w:lineRule="exact"/>
      <w:rPr>
        <w:spacing w:val="10"/>
        <w:sz w:val="17"/>
      </w:rPr>
    </w:pPr>
    <w:r>
      <w:rPr>
        <w:spacing w:val="10"/>
        <w:sz w:val="17"/>
      </w:rPr>
      <w:t>Telefon: 031-772 1000</w:t>
    </w:r>
  </w:p>
  <w:p w:rsidR="00FD0BD4" w:rsidRDefault="00FD0BD4">
    <w:pPr>
      <w:pStyle w:val="Sidfot"/>
      <w:spacing w:line="240" w:lineRule="exact"/>
      <w:rPr>
        <w:spacing w:val="10"/>
        <w:sz w:val="17"/>
      </w:rPr>
    </w:pPr>
    <w:r>
      <w:rPr>
        <w:spacing w:val="10"/>
        <w:sz w:val="17"/>
      </w:rPr>
      <w:t>Org. Nr: 556479-5598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4F0" w:rsidRDefault="00B934F0">
      <w:r>
        <w:separator/>
      </w:r>
    </w:p>
  </w:footnote>
  <w:footnote w:type="continuationSeparator" w:id="0">
    <w:p w:rsidR="00B934F0" w:rsidRDefault="00B93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BD4" w:rsidRDefault="00FD0BD4">
    <w:pPr>
      <w:pStyle w:val="Sidhuvud"/>
      <w:tabs>
        <w:tab w:val="clear" w:pos="4536"/>
        <w:tab w:val="clear" w:pos="9072"/>
        <w:tab w:val="right" w:pos="9639"/>
      </w:tabs>
      <w:spacing w:before="640"/>
      <w:rPr>
        <w:sz w:val="24"/>
      </w:rPr>
    </w:pPr>
    <w:r>
      <w:rPr>
        <w:noProof/>
        <w:sz w:val="24"/>
        <w:lang w:eastAsia="sv-SE"/>
      </w:rPr>
      <w:drawing>
        <wp:anchor distT="0" distB="0" distL="114300" distR="114300" simplePos="0" relativeHeight="251659776" behindDoc="0" locked="1" layoutInCell="0" allowOverlap="1" wp14:anchorId="32B64530" wp14:editId="15891B88">
          <wp:simplePos x="0" y="0"/>
          <wp:positionH relativeFrom="column">
            <wp:posOffset>2100580</wp:posOffset>
          </wp:positionH>
          <wp:positionV relativeFrom="page">
            <wp:posOffset>396240</wp:posOffset>
          </wp:positionV>
          <wp:extent cx="1367155" cy="149860"/>
          <wp:effectExtent l="19050" t="0" r="4445" b="0"/>
          <wp:wrapTopAndBottom/>
          <wp:docPr id="3" name="Picture 10" descr="Logo38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38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155" cy="149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4"/>
      </w:rPr>
      <w:tab/>
    </w:r>
    <w:r w:rsidR="00B70E25">
      <w:rPr>
        <w:sz w:val="24"/>
      </w:rPr>
      <w:fldChar w:fldCharType="begin"/>
    </w:r>
    <w:r>
      <w:rPr>
        <w:sz w:val="24"/>
      </w:rPr>
      <w:instrText xml:space="preserve"> CREATEDATE \@ "yy-MM-dd" \* MERGEFORMAT </w:instrText>
    </w:r>
    <w:r w:rsidR="00B70E25">
      <w:rPr>
        <w:sz w:val="24"/>
      </w:rPr>
      <w:fldChar w:fldCharType="separate"/>
    </w:r>
    <w:r w:rsidR="00A26A90">
      <w:rPr>
        <w:noProof/>
        <w:sz w:val="24"/>
      </w:rPr>
      <w:t>18</w:t>
    </w:r>
    <w:r w:rsidR="0023695C">
      <w:rPr>
        <w:noProof/>
        <w:sz w:val="24"/>
      </w:rPr>
      <w:t>-08</w:t>
    </w:r>
    <w:r w:rsidR="00DB7EE7">
      <w:rPr>
        <w:noProof/>
        <w:sz w:val="24"/>
      </w:rPr>
      <w:t>-</w:t>
    </w:r>
    <w:r w:rsidR="00211D57">
      <w:rPr>
        <w:noProof/>
        <w:sz w:val="24"/>
      </w:rPr>
      <w:t>25</w:t>
    </w:r>
    <w:r w:rsidR="00B70E25">
      <w:rPr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BD4" w:rsidRDefault="00FD0BD4">
    <w:pPr>
      <w:pStyle w:val="Sidhuvud"/>
      <w:tabs>
        <w:tab w:val="clear" w:pos="4536"/>
        <w:tab w:val="clear" w:pos="9072"/>
        <w:tab w:val="right" w:pos="9639"/>
      </w:tabs>
      <w:spacing w:before="760"/>
      <w:rPr>
        <w:sz w:val="24"/>
      </w:rPr>
    </w:pPr>
    <w:r>
      <w:rPr>
        <w:sz w:val="24"/>
      </w:rPr>
      <w:tab/>
    </w:r>
    <w:r>
      <w:rPr>
        <w:noProof/>
        <w:sz w:val="24"/>
        <w:lang w:eastAsia="sv-SE"/>
      </w:rPr>
      <w:drawing>
        <wp:anchor distT="0" distB="0" distL="114300" distR="114300" simplePos="0" relativeHeight="251656704" behindDoc="0" locked="1" layoutInCell="0" allowOverlap="1" wp14:anchorId="07CDFBA4" wp14:editId="043B6A4B">
          <wp:simplePos x="0" y="0"/>
          <wp:positionH relativeFrom="page">
            <wp:posOffset>3096260</wp:posOffset>
          </wp:positionH>
          <wp:positionV relativeFrom="page">
            <wp:posOffset>457200</wp:posOffset>
          </wp:positionV>
          <wp:extent cx="1367790" cy="152400"/>
          <wp:effectExtent l="19050" t="0" r="3810" b="0"/>
          <wp:wrapTopAndBottom/>
          <wp:docPr id="9" name="Picture 9" descr="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790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4"/>
      </w:rPr>
      <w:t xml:space="preserve">Sid </w:t>
    </w:r>
    <w:r w:rsidR="00B70E25"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 w:rsidR="00B70E25">
      <w:rPr>
        <w:rStyle w:val="Sidnummer"/>
        <w:sz w:val="24"/>
      </w:rPr>
      <w:fldChar w:fldCharType="separate"/>
    </w:r>
    <w:r>
      <w:rPr>
        <w:rStyle w:val="Sidnummer"/>
        <w:noProof/>
        <w:sz w:val="24"/>
      </w:rPr>
      <w:t>2</w:t>
    </w:r>
    <w:r w:rsidR="00B70E25">
      <w:rPr>
        <w:rStyle w:val="Sidnummer"/>
        <w:sz w:val="24"/>
      </w:rPr>
      <w:fldChar w:fldCharType="end"/>
    </w:r>
    <w:r>
      <w:rPr>
        <w:rStyle w:val="Sidnummer"/>
        <w:sz w:val="24"/>
      </w:rPr>
      <w:t>(</w:t>
    </w:r>
    <w:r w:rsidR="00B70E25"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 w:rsidR="00B70E25">
      <w:rPr>
        <w:rStyle w:val="Sidnummer"/>
        <w:sz w:val="24"/>
      </w:rPr>
      <w:fldChar w:fldCharType="separate"/>
    </w:r>
    <w:r w:rsidR="00DB7EE7">
      <w:rPr>
        <w:rStyle w:val="Sidnummer"/>
        <w:noProof/>
        <w:sz w:val="24"/>
      </w:rPr>
      <w:t>1</w:t>
    </w:r>
    <w:r w:rsidR="00B70E25"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EE7"/>
    <w:rsid w:val="00022C78"/>
    <w:rsid w:val="0002751D"/>
    <w:rsid w:val="000412EC"/>
    <w:rsid w:val="00063DAA"/>
    <w:rsid w:val="001306F6"/>
    <w:rsid w:val="001316C9"/>
    <w:rsid w:val="00137C40"/>
    <w:rsid w:val="001A47D1"/>
    <w:rsid w:val="001D53FF"/>
    <w:rsid w:val="001E5A0E"/>
    <w:rsid w:val="00211D57"/>
    <w:rsid w:val="0023695C"/>
    <w:rsid w:val="002426BA"/>
    <w:rsid w:val="0024505E"/>
    <w:rsid w:val="002864C3"/>
    <w:rsid w:val="002A63B5"/>
    <w:rsid w:val="002C23E5"/>
    <w:rsid w:val="00317840"/>
    <w:rsid w:val="0036383E"/>
    <w:rsid w:val="00394B6B"/>
    <w:rsid w:val="003D0E6D"/>
    <w:rsid w:val="003D1683"/>
    <w:rsid w:val="00413E4C"/>
    <w:rsid w:val="00441CAC"/>
    <w:rsid w:val="004573FE"/>
    <w:rsid w:val="00475EFD"/>
    <w:rsid w:val="00477444"/>
    <w:rsid w:val="004A0FC7"/>
    <w:rsid w:val="0050265A"/>
    <w:rsid w:val="005039DD"/>
    <w:rsid w:val="00512F6C"/>
    <w:rsid w:val="005145A5"/>
    <w:rsid w:val="00520C86"/>
    <w:rsid w:val="005276DE"/>
    <w:rsid w:val="005601FE"/>
    <w:rsid w:val="00565C57"/>
    <w:rsid w:val="00581B77"/>
    <w:rsid w:val="00594FBB"/>
    <w:rsid w:val="005C1588"/>
    <w:rsid w:val="005E0D06"/>
    <w:rsid w:val="00650797"/>
    <w:rsid w:val="0066790A"/>
    <w:rsid w:val="006754A9"/>
    <w:rsid w:val="006B3961"/>
    <w:rsid w:val="006D7291"/>
    <w:rsid w:val="00712A06"/>
    <w:rsid w:val="00761F7C"/>
    <w:rsid w:val="00770DB5"/>
    <w:rsid w:val="00792826"/>
    <w:rsid w:val="007B71BB"/>
    <w:rsid w:val="007E12D9"/>
    <w:rsid w:val="007E6E41"/>
    <w:rsid w:val="007F1AC1"/>
    <w:rsid w:val="007F6B64"/>
    <w:rsid w:val="00801050"/>
    <w:rsid w:val="0083289F"/>
    <w:rsid w:val="00863083"/>
    <w:rsid w:val="00885F28"/>
    <w:rsid w:val="008B210B"/>
    <w:rsid w:val="008D636E"/>
    <w:rsid w:val="009263BA"/>
    <w:rsid w:val="009525AF"/>
    <w:rsid w:val="00991730"/>
    <w:rsid w:val="00996619"/>
    <w:rsid w:val="009C6366"/>
    <w:rsid w:val="009F3511"/>
    <w:rsid w:val="00A00BE5"/>
    <w:rsid w:val="00A26A90"/>
    <w:rsid w:val="00A83ABE"/>
    <w:rsid w:val="00A85301"/>
    <w:rsid w:val="00A90E70"/>
    <w:rsid w:val="00AA300E"/>
    <w:rsid w:val="00AC4002"/>
    <w:rsid w:val="00AC4B5C"/>
    <w:rsid w:val="00B37891"/>
    <w:rsid w:val="00B50EE3"/>
    <w:rsid w:val="00B70E25"/>
    <w:rsid w:val="00B7251E"/>
    <w:rsid w:val="00B934F0"/>
    <w:rsid w:val="00BD5C8B"/>
    <w:rsid w:val="00BE30E1"/>
    <w:rsid w:val="00BE7B66"/>
    <w:rsid w:val="00C00A9B"/>
    <w:rsid w:val="00C518EC"/>
    <w:rsid w:val="00C8193F"/>
    <w:rsid w:val="00C901F3"/>
    <w:rsid w:val="00CE7911"/>
    <w:rsid w:val="00D11F9D"/>
    <w:rsid w:val="00D70125"/>
    <w:rsid w:val="00DB7EE7"/>
    <w:rsid w:val="00DC210C"/>
    <w:rsid w:val="00DF3AF0"/>
    <w:rsid w:val="00E17BD4"/>
    <w:rsid w:val="00E7766E"/>
    <w:rsid w:val="00E92EEE"/>
    <w:rsid w:val="00E9600E"/>
    <w:rsid w:val="00EB144E"/>
    <w:rsid w:val="00EB4BC9"/>
    <w:rsid w:val="00ED69C2"/>
    <w:rsid w:val="00F31BA5"/>
    <w:rsid w:val="00F35123"/>
    <w:rsid w:val="00FD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F06AAC4"/>
  <w15:docId w15:val="{B55E1685-A27C-45CA-A67A-FF8C258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E41"/>
    <w:rPr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semiHidden/>
    <w:rsid w:val="007E6E41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semiHidden/>
    <w:rsid w:val="007E6E41"/>
    <w:pPr>
      <w:tabs>
        <w:tab w:val="center" w:pos="4536"/>
        <w:tab w:val="right" w:pos="9072"/>
      </w:tabs>
    </w:pPr>
  </w:style>
  <w:style w:type="paragraph" w:styleId="Dokumentversikt">
    <w:name w:val="Document Map"/>
    <w:basedOn w:val="Normal"/>
    <w:semiHidden/>
    <w:rsid w:val="007E6E41"/>
    <w:pPr>
      <w:shd w:val="clear" w:color="auto" w:fill="000080"/>
    </w:pPr>
    <w:rPr>
      <w:rFonts w:ascii="Tahoma" w:hAnsi="Tahoma"/>
    </w:rPr>
  </w:style>
  <w:style w:type="character" w:styleId="Kommentarsreferens">
    <w:name w:val="annotation reference"/>
    <w:basedOn w:val="Standardstycketeckensnitt"/>
    <w:semiHidden/>
    <w:rsid w:val="007E6E41"/>
    <w:rPr>
      <w:sz w:val="16"/>
    </w:rPr>
  </w:style>
  <w:style w:type="paragraph" w:styleId="Kommentarer">
    <w:name w:val="annotation text"/>
    <w:basedOn w:val="Normal"/>
    <w:semiHidden/>
    <w:rsid w:val="007E6E41"/>
  </w:style>
  <w:style w:type="character" w:styleId="Sidnummer">
    <w:name w:val="page number"/>
    <w:basedOn w:val="Standardstycketeckensnitt"/>
    <w:semiHidden/>
    <w:rsid w:val="007E6E41"/>
  </w:style>
  <w:style w:type="paragraph" w:customStyle="1" w:styleId="AvtalCTH">
    <w:name w:val="Avtal.CTH"/>
    <w:basedOn w:val="Normal"/>
    <w:rsid w:val="007E6E41"/>
    <w:rPr>
      <w:rFonts w:ascii="Helvetica" w:hAnsi="Helvetica"/>
      <w:sz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9661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96619"/>
    <w:rPr>
      <w:rFonts w:ascii="Tahoma" w:hAnsi="Tahoma" w:cs="Tahoma"/>
      <w:sz w:val="16"/>
      <w:szCs w:val="16"/>
      <w:lang w:val="sv-SE"/>
    </w:rPr>
  </w:style>
  <w:style w:type="paragraph" w:customStyle="1" w:styleId="Namn9p">
    <w:name w:val="Namn 9 p"/>
    <w:basedOn w:val="Normal"/>
    <w:uiPriority w:val="99"/>
    <w:rsid w:val="002426BA"/>
    <w:pPr>
      <w:tabs>
        <w:tab w:val="left" w:pos="3261"/>
        <w:tab w:val="left" w:pos="6237"/>
      </w:tabs>
      <w:autoSpaceDE w:val="0"/>
      <w:autoSpaceDN w:val="0"/>
      <w:spacing w:line="200" w:lineRule="exact"/>
    </w:pPr>
    <w:rPr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8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ernst\Box%20Sync\Uppdraget%20som%20studierektor\Hantering,%20arvoden,%20busskort%20mm\Avtalstex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4EE37-8A30-4991-951C-C27531A54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Avtalstext</Template>
  <TotalTime>10</TotalTime>
  <Pages>1</Pages>
  <Words>230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Avtalstext</vt:lpstr>
      <vt:lpstr>Avtalstext</vt:lpstr>
    </vt:vector>
  </TitlesOfParts>
  <Company>delta software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Avtalstext</dc:title>
  <dc:creator>Thomas Wernstål</dc:creator>
  <cp:keywords>avtal</cp:keywords>
  <cp:lastModifiedBy>Thomas Wernstål</cp:lastModifiedBy>
  <cp:revision>6</cp:revision>
  <cp:lastPrinted>2014-08-18T18:43:00Z</cp:lastPrinted>
  <dcterms:created xsi:type="dcterms:W3CDTF">2014-09-10T09:21:00Z</dcterms:created>
  <dcterms:modified xsi:type="dcterms:W3CDTF">2018-08-28T16:56:00Z</dcterms:modified>
</cp:coreProperties>
</file>